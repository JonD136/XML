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/>
          <w:color w:val="auto"/>
          <w:kern w:val="0"/>
          <w:sz w:val="22"/>
          <w:szCs w:val="22"/>
          <w:lang w:eastAsia="en-US"/>
        </w:rPr>
        <w:alias w:val="Agenda:"/>
        <w:tag w:val=""/>
        <w:id w:val="31158712"/>
        <w:placeholder>
          <w:docPart w:val="229F747D8542445FA893F2707C75728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48B958BD" w14:textId="380FBDD0" w:rsidR="00A40F09" w:rsidRPr="008257AA" w:rsidRDefault="00E7477E" w:rsidP="00EE0DAD">
          <w:pPr>
            <w:pStyle w:val="Title"/>
            <w:spacing w:after="480"/>
            <w:ind w:left="-990"/>
            <w:rPr>
              <w:color w:val="auto"/>
              <w:sz w:val="48"/>
              <w:szCs w:val="48"/>
            </w:rPr>
          </w:pPr>
          <w:r w:rsidRPr="008257AA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t>Final Exam</w:t>
          </w:r>
          <w:r w:rsidR="00BA53ED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br/>
            <w:t>Start Time: 7:30 am</w:t>
          </w:r>
          <w:r w:rsidRPr="008257AA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br/>
          </w:r>
          <w:r w:rsidRPr="008257AA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br/>
            <w:t xml:space="preserve">G: This is the file given which is the template </w:t>
          </w:r>
          <w:r w:rsidRPr="008257AA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br/>
            <w:t xml:space="preserve">S: </w:t>
          </w:r>
          <w:r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t xml:space="preserve">Represents </w:t>
          </w:r>
          <w:r w:rsidRPr="008257AA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t xml:space="preserve">the file that will be </w:t>
          </w:r>
          <w:r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t>sent</w:t>
          </w:r>
          <w:r w:rsidRPr="008257AA"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t xml:space="preserve"> via email</w:t>
          </w:r>
          <w:r>
            <w:rPr>
              <w:rFonts w:eastAsiaTheme="minorHAnsi" w:cstheme="minorBidi"/>
              <w:b/>
              <w:color w:val="auto"/>
              <w:kern w:val="0"/>
              <w:sz w:val="22"/>
              <w:szCs w:val="22"/>
              <w:lang w:eastAsia="en-US"/>
            </w:rPr>
            <w:t xml:space="preserve">, see email address at the bottom of the page </w:t>
          </w:r>
        </w:p>
      </w:sdtContent>
    </w:sdt>
    <w:tbl>
      <w:tblPr>
        <w:tblStyle w:val="TableGrid"/>
        <w:tblW w:w="6682" w:type="pct"/>
        <w:tblInd w:w="-99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3150"/>
        <w:gridCol w:w="6600"/>
        <w:gridCol w:w="1195"/>
      </w:tblGrid>
      <w:tr w:rsidR="00A40F09" w:rsidRPr="009770B3" w14:paraId="3EE7C87D" w14:textId="77777777" w:rsidTr="008257AA">
        <w:tc>
          <w:tcPr>
            <w:tcW w:w="3150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49697484" w14:textId="0710B037" w:rsidR="00A40F09" w:rsidRPr="007633FD" w:rsidRDefault="007633FD">
            <w:pPr>
              <w:spacing w:after="80"/>
              <w:rPr>
                <w:b/>
              </w:rPr>
            </w:pPr>
            <w:r w:rsidRPr="007633FD">
              <w:rPr>
                <w:b/>
              </w:rPr>
              <w:t>Template</w:t>
            </w:r>
            <w:r w:rsidR="003368F4">
              <w:rPr>
                <w:b/>
              </w:rPr>
              <w:t>/Output</w:t>
            </w:r>
          </w:p>
        </w:tc>
        <w:tc>
          <w:tcPr>
            <w:tcW w:w="6600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DA7D8D2" w14:textId="3EF26834" w:rsidR="00A40F09" w:rsidRPr="009770B3" w:rsidRDefault="00011B64">
            <w:pPr>
              <w:pStyle w:val="Heading1"/>
              <w:spacing w:after="80"/>
              <w:outlineLvl w:val="0"/>
            </w:pPr>
            <w:r>
              <w:t>Display all the marginal taxes &lt;marginalTax&gt; tag.  Display the following fields year</w:t>
            </w:r>
            <w:r w:rsidR="008E1C3E">
              <w:t>,</w:t>
            </w:r>
            <w:r>
              <w:t xml:space="preserve"> start, </w:t>
            </w:r>
            <w:r w:rsidR="0054507C">
              <w:t xml:space="preserve">end, </w:t>
            </w:r>
            <w:r w:rsidR="0054507C" w:rsidRPr="0054507C">
              <w:rPr>
                <w:color w:val="FF0000"/>
              </w:rPr>
              <w:t>code</w:t>
            </w:r>
            <w:r w:rsidRPr="0054507C">
              <w:rPr>
                <w:color w:val="FF0000"/>
              </w:rPr>
              <w:t xml:space="preserve"> </w:t>
            </w:r>
            <w:r>
              <w:t>tax rate in that order</w:t>
            </w:r>
          </w:p>
        </w:tc>
        <w:tc>
          <w:tcPr>
            <w:tcW w:w="1195" w:type="dxa"/>
            <w:tcBorders>
              <w:bottom w:val="nil"/>
            </w:tcBorders>
            <w:tcMar>
              <w:bottom w:w="0" w:type="dxa"/>
            </w:tcMar>
          </w:tcPr>
          <w:p w14:paraId="5B35ED91" w14:textId="0BB917FF" w:rsidR="00A40F09" w:rsidRPr="004835FF" w:rsidRDefault="007D62E0">
            <w:pPr>
              <w:spacing w:after="80"/>
              <w:rPr>
                <w:b/>
              </w:rPr>
            </w:pPr>
            <w:r>
              <w:rPr>
                <w:b/>
                <w:color w:val="00B0F0"/>
              </w:rPr>
              <w:t>10</w:t>
            </w:r>
            <w:r w:rsidR="00B81A17" w:rsidRPr="004835FF">
              <w:rPr>
                <w:b/>
                <w:color w:val="00B0F0"/>
              </w:rPr>
              <w:t xml:space="preserve"> Points</w:t>
            </w:r>
          </w:p>
        </w:tc>
      </w:tr>
      <w:tr w:rsidR="00A40F09" w:rsidRPr="009770B3" w14:paraId="783071BD" w14:textId="77777777" w:rsidTr="008257AA">
        <w:tc>
          <w:tcPr>
            <w:tcW w:w="3150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2D269B4F" w14:textId="3D20EDA2" w:rsidR="007D62E0" w:rsidRDefault="00A17B73" w:rsidP="007D62E0">
            <w:r w:rsidRPr="00EE0DAD">
              <w:rPr>
                <w:b/>
                <w:color w:val="0070C0"/>
              </w:rPr>
              <w:t>G:</w:t>
            </w:r>
            <w:r>
              <w:t xml:space="preserve"> </w:t>
            </w:r>
            <w:r w:rsidR="00011B64" w:rsidRPr="00011B64">
              <w:t>01.Template.html</w:t>
            </w:r>
          </w:p>
          <w:p w14:paraId="5D034411" w14:textId="5252C52D" w:rsidR="00A17B73" w:rsidRPr="009770B3" w:rsidRDefault="00A17B73" w:rsidP="00786E42">
            <w:r w:rsidRPr="00EE0DAD">
              <w:rPr>
                <w:b/>
                <w:color w:val="0070C0"/>
              </w:rPr>
              <w:t>S:</w:t>
            </w:r>
            <w:r>
              <w:t xml:space="preserve"> 01.lastname.firstname.x</w:t>
            </w:r>
            <w:r w:rsidR="00786E42">
              <w:t>q</w:t>
            </w:r>
            <w:r>
              <w:t>y</w:t>
            </w:r>
          </w:p>
        </w:tc>
        <w:tc>
          <w:tcPr>
            <w:tcW w:w="6600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1572627" w14:textId="418B2BD1" w:rsidR="00A40F09" w:rsidRPr="00B25D24" w:rsidRDefault="00011B64" w:rsidP="00011B64">
            <w:pPr>
              <w:pStyle w:val="ListParagraph"/>
              <w:numPr>
                <w:ilvl w:val="0"/>
                <w:numId w:val="11"/>
              </w:numPr>
            </w:pPr>
            <w:r w:rsidRPr="00B25D24">
              <w:t>Start and end values should be formatted example 99,000.00 dollars.</w:t>
            </w:r>
          </w:p>
          <w:p w14:paraId="131CC380" w14:textId="37DC2870" w:rsidR="00011B64" w:rsidRPr="00B25D24" w:rsidRDefault="0054507C" w:rsidP="00011B64">
            <w:pPr>
              <w:pStyle w:val="ListParagraph"/>
              <w:numPr>
                <w:ilvl w:val="0"/>
                <w:numId w:val="11"/>
              </w:numPr>
            </w:pPr>
            <w:r w:rsidRPr="00B25D24">
              <w:t xml:space="preserve">The code </w:t>
            </w:r>
            <w:r w:rsidR="008E1C3E">
              <w:t>display should contain the code on the XML file and the descriptions seen below</w:t>
            </w:r>
          </w:p>
          <w:p w14:paraId="303AB6C6" w14:textId="77777777" w:rsidR="00B81A17" w:rsidRPr="00B25D24" w:rsidRDefault="00B81A17" w:rsidP="00B81A17">
            <w:pPr>
              <w:pStyle w:val="ListParagraph"/>
            </w:pPr>
          </w:p>
          <w:p w14:paraId="6DE9A9C4" w14:textId="2D23A26C" w:rsidR="0054507C" w:rsidRPr="00B25D24" w:rsidRDefault="0054507C" w:rsidP="0054507C">
            <w:pPr>
              <w:pStyle w:val="ListParagraph"/>
            </w:pPr>
            <w:r w:rsidRPr="00B25D24">
              <w:rPr>
                <w:b/>
              </w:rPr>
              <w:t>S</w:t>
            </w:r>
            <w:r w:rsidRPr="00B25D24">
              <w:t xml:space="preserve"> – Single</w:t>
            </w:r>
          </w:p>
          <w:p w14:paraId="0CCB3DD4" w14:textId="3ECA6A50" w:rsidR="0054507C" w:rsidRPr="00B25D24" w:rsidRDefault="0054507C" w:rsidP="0054507C">
            <w:pPr>
              <w:pStyle w:val="ListParagraph"/>
            </w:pPr>
            <w:r w:rsidRPr="00B25D24">
              <w:rPr>
                <w:b/>
              </w:rPr>
              <w:t>MFS</w:t>
            </w:r>
            <w:r w:rsidRPr="00B25D24">
              <w:t xml:space="preserve"> – Married Filing Single</w:t>
            </w:r>
          </w:p>
          <w:p w14:paraId="765D5574" w14:textId="1205B357" w:rsidR="0054507C" w:rsidRPr="00B25D24" w:rsidRDefault="0054507C" w:rsidP="0054507C">
            <w:pPr>
              <w:pStyle w:val="ListParagraph"/>
            </w:pPr>
            <w:r w:rsidRPr="00B25D24">
              <w:rPr>
                <w:b/>
              </w:rPr>
              <w:t>MFJ</w:t>
            </w:r>
            <w:r w:rsidRPr="00B25D24">
              <w:t xml:space="preserve"> – Married Filing Jointly</w:t>
            </w:r>
          </w:p>
          <w:p w14:paraId="6D7FD6E6" w14:textId="7FBDD503" w:rsidR="0054507C" w:rsidRPr="00B25D24" w:rsidRDefault="0054507C" w:rsidP="0054507C">
            <w:pPr>
              <w:pStyle w:val="ListParagraph"/>
            </w:pPr>
            <w:r w:rsidRPr="00B25D24">
              <w:rPr>
                <w:b/>
              </w:rPr>
              <w:t>QW</w:t>
            </w:r>
            <w:r w:rsidRPr="00B25D24">
              <w:t xml:space="preserve"> – Qualified Window</w:t>
            </w:r>
          </w:p>
          <w:p w14:paraId="30A1CE13" w14:textId="102293BD" w:rsidR="0054507C" w:rsidRPr="00B25D24" w:rsidRDefault="0054507C" w:rsidP="0054507C">
            <w:pPr>
              <w:pStyle w:val="ListParagraph"/>
            </w:pPr>
            <w:r w:rsidRPr="00B25D24">
              <w:rPr>
                <w:b/>
              </w:rPr>
              <w:t>HH</w:t>
            </w:r>
            <w:r w:rsidRPr="00B25D24">
              <w:t xml:space="preserve"> – Head of House Hold</w:t>
            </w:r>
          </w:p>
          <w:p w14:paraId="1A10D5FD" w14:textId="0D701E25" w:rsidR="00011B64" w:rsidRPr="00B25D24" w:rsidRDefault="00011B64" w:rsidP="00785C64">
            <w:pPr>
              <w:spacing w:after="80"/>
            </w:pPr>
          </w:p>
          <w:p w14:paraId="21411F3A" w14:textId="3AD53A5D" w:rsidR="0033790C" w:rsidRPr="00B25D24" w:rsidRDefault="0033790C" w:rsidP="00785C64">
            <w:pPr>
              <w:spacing w:after="80"/>
            </w:pPr>
            <w:r w:rsidRPr="00B25D24">
              <w:t>Example</w:t>
            </w:r>
            <w:r w:rsidR="00FB60F9" w:rsidRPr="00B25D24">
              <w:t xml:space="preserve"> of How each row is displayed</w:t>
            </w:r>
          </w:p>
          <w:p w14:paraId="212C2B28" w14:textId="1257A28C" w:rsidR="0033790C" w:rsidRPr="00B25D24" w:rsidRDefault="0033790C" w:rsidP="00785C64">
            <w:pPr>
              <w:spacing w:after="80"/>
            </w:pPr>
            <w:r w:rsidRPr="00B25D24">
              <w:rPr>
                <w:b/>
              </w:rPr>
              <w:t>Start</w:t>
            </w:r>
            <w:r w:rsidRPr="00B25D24">
              <w:t xml:space="preserve"> 40,000.00, </w:t>
            </w:r>
            <w:r w:rsidRPr="00B25D24">
              <w:rPr>
                <w:b/>
              </w:rPr>
              <w:t>End</w:t>
            </w:r>
            <w:r w:rsidRPr="00B25D24">
              <w:t xml:space="preserve"> 100,000.00, </w:t>
            </w:r>
            <w:r w:rsidRPr="00B25D24">
              <w:rPr>
                <w:b/>
              </w:rPr>
              <w:t>Code</w:t>
            </w:r>
            <w:r w:rsidRPr="00B25D24">
              <w:t xml:space="preserve"> S – Single, </w:t>
            </w:r>
            <w:r w:rsidRPr="00B25D24">
              <w:rPr>
                <w:b/>
              </w:rPr>
              <w:t>Tax Rate</w:t>
            </w:r>
            <w:r w:rsidRPr="00B25D24">
              <w:t xml:space="preserve"> .10</w:t>
            </w:r>
          </w:p>
          <w:p w14:paraId="675F882C" w14:textId="18B29C4C" w:rsidR="00A403FA" w:rsidRPr="00B25D24" w:rsidRDefault="00A403FA" w:rsidP="00785C64">
            <w:pPr>
              <w:spacing w:after="80"/>
            </w:pPr>
          </w:p>
        </w:tc>
        <w:tc>
          <w:tcPr>
            <w:tcW w:w="1195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56F7F04D" w14:textId="70E671FF" w:rsidR="00A40F09" w:rsidRPr="009770B3" w:rsidRDefault="00A40F09" w:rsidP="00785C64">
            <w:pPr>
              <w:spacing w:after="80"/>
            </w:pPr>
          </w:p>
          <w:p w14:paraId="00CA9E88" w14:textId="3C5F87F7" w:rsidR="00A403FA" w:rsidRPr="009770B3" w:rsidRDefault="00A403FA" w:rsidP="00785C64">
            <w:pPr>
              <w:spacing w:after="80"/>
            </w:pPr>
          </w:p>
        </w:tc>
      </w:tr>
      <w:tr w:rsidR="00A40F09" w:rsidRPr="009770B3" w14:paraId="6C517F38" w14:textId="77777777" w:rsidTr="008257AA">
        <w:tc>
          <w:tcPr>
            <w:tcW w:w="3150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7588518D" w14:textId="4C20969D" w:rsidR="00A40F09" w:rsidRPr="004C75A5" w:rsidRDefault="003368F4">
            <w:pPr>
              <w:spacing w:after="80"/>
              <w:rPr>
                <w:b/>
              </w:rPr>
            </w:pPr>
            <w:r w:rsidRPr="007633FD">
              <w:rPr>
                <w:b/>
              </w:rPr>
              <w:t>Template</w:t>
            </w:r>
            <w:r>
              <w:rPr>
                <w:b/>
              </w:rPr>
              <w:t>/Output</w:t>
            </w:r>
          </w:p>
        </w:tc>
        <w:tc>
          <w:tcPr>
            <w:tcW w:w="6600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09AD7733" w14:textId="2AFA9A8A" w:rsidR="00A40F09" w:rsidRPr="009770B3" w:rsidRDefault="006835B5">
            <w:pPr>
              <w:pStyle w:val="Heading1"/>
              <w:spacing w:after="80"/>
              <w:outlineLvl w:val="0"/>
            </w:pPr>
            <w:r>
              <w:t>Display all rowNo, emp</w:t>
            </w:r>
            <w:r w:rsidR="00EC7F28">
              <w:t xml:space="preserve"> (employee number), salary, state, age, </w:t>
            </w:r>
            <w:r w:rsidR="008257AA">
              <w:t>and marital</w:t>
            </w:r>
            <w:r w:rsidR="00EC7F28">
              <w:t xml:space="preserve"> status</w:t>
            </w:r>
            <w:r w:rsidR="000A30EC">
              <w:t>, in that order</w:t>
            </w:r>
            <w:r w:rsidR="00B25D24">
              <w:t>.</w:t>
            </w:r>
            <w:r w:rsidR="000A30EC">
              <w:t xml:space="preserve"> Please update the title, and the header and the </w:t>
            </w:r>
            <w:r w:rsidR="00E2160E">
              <w:t>table header names.</w:t>
            </w:r>
            <w:r w:rsidR="00B25D24">
              <w:t xml:space="preserve"> </w:t>
            </w:r>
          </w:p>
        </w:tc>
        <w:tc>
          <w:tcPr>
            <w:tcW w:w="1195" w:type="dxa"/>
            <w:tcBorders>
              <w:bottom w:val="nil"/>
            </w:tcBorders>
            <w:tcMar>
              <w:bottom w:w="0" w:type="dxa"/>
            </w:tcMar>
          </w:tcPr>
          <w:p w14:paraId="5EC2A56F" w14:textId="1AA5B1F0" w:rsidR="00A40F09" w:rsidRPr="009770B3" w:rsidRDefault="001B2432">
            <w:pPr>
              <w:spacing w:after="80"/>
            </w:pPr>
            <w:r w:rsidRPr="004835FF">
              <w:rPr>
                <w:b/>
                <w:color w:val="00B0F0"/>
              </w:rPr>
              <w:t>2</w:t>
            </w:r>
            <w:r w:rsidR="00165F59">
              <w:rPr>
                <w:b/>
                <w:color w:val="00B0F0"/>
              </w:rPr>
              <w:t>0</w:t>
            </w:r>
            <w:r w:rsidR="00436B9D" w:rsidRPr="004835FF">
              <w:rPr>
                <w:b/>
                <w:color w:val="00B0F0"/>
              </w:rPr>
              <w:t xml:space="preserve"> points</w:t>
            </w:r>
          </w:p>
        </w:tc>
      </w:tr>
      <w:tr w:rsidR="00A40F09" w:rsidRPr="009770B3" w14:paraId="7C748DF0" w14:textId="77777777" w:rsidTr="008257AA">
        <w:tc>
          <w:tcPr>
            <w:tcW w:w="3150" w:type="dxa"/>
            <w:tcBorders>
              <w:top w:val="nil"/>
              <w:bottom w:val="nil"/>
            </w:tcBorders>
            <w:tcMar>
              <w:top w:w="0" w:type="dxa"/>
              <w:right w:w="72" w:type="dxa"/>
            </w:tcMar>
          </w:tcPr>
          <w:p w14:paraId="49B67DCB" w14:textId="3A04D1A5" w:rsidR="00A40F09" w:rsidRDefault="00633535">
            <w:pPr>
              <w:spacing w:after="80"/>
            </w:pPr>
            <w:r w:rsidRPr="00EE0DAD">
              <w:rPr>
                <w:b/>
                <w:color w:val="0070C0"/>
              </w:rPr>
              <w:t>G:</w:t>
            </w:r>
            <w:r>
              <w:t xml:space="preserve"> 02.Template.html</w:t>
            </w:r>
          </w:p>
          <w:p w14:paraId="0D8A76C4" w14:textId="0D572D8D" w:rsidR="007D62E0" w:rsidRPr="009770B3" w:rsidRDefault="00633535" w:rsidP="003368F4">
            <w:pPr>
              <w:spacing w:after="80"/>
            </w:pPr>
            <w:r w:rsidRPr="00EE0DAD">
              <w:rPr>
                <w:b/>
                <w:color w:val="0070C0"/>
              </w:rPr>
              <w:t>S:</w:t>
            </w:r>
            <w:r>
              <w:t xml:space="preserve"> 0</w:t>
            </w:r>
            <w:r w:rsidR="003368F4">
              <w:t>2</w:t>
            </w:r>
            <w:r>
              <w:t>.LastName.FirstsName.xqy</w:t>
            </w:r>
          </w:p>
        </w:tc>
        <w:tc>
          <w:tcPr>
            <w:tcW w:w="6600" w:type="dxa"/>
            <w:tcBorders>
              <w:top w:val="nil"/>
              <w:bottom w:val="nil"/>
            </w:tcBorders>
            <w:tcMar>
              <w:top w:w="0" w:type="dxa"/>
              <w:right w:w="72" w:type="dxa"/>
            </w:tcMar>
          </w:tcPr>
          <w:p w14:paraId="13FAF494" w14:textId="72095A83" w:rsidR="00A40F09" w:rsidRDefault="00E2160E" w:rsidP="00E2160E">
            <w:pPr>
              <w:pStyle w:val="ListParagraph"/>
              <w:numPr>
                <w:ilvl w:val="0"/>
                <w:numId w:val="12"/>
              </w:numPr>
            </w:pPr>
            <w:r>
              <w:t xml:space="preserve">Display only the active employee, this indicated by the </w:t>
            </w:r>
            <w:r w:rsidRPr="001B2432">
              <w:rPr>
                <w:b/>
                <w:color w:val="FF0000"/>
              </w:rPr>
              <w:t>yes</w:t>
            </w:r>
            <w:r w:rsidRPr="001B2432">
              <w:rPr>
                <w:color w:val="FF0000"/>
              </w:rPr>
              <w:t xml:space="preserve"> </w:t>
            </w:r>
            <w:r>
              <w:t>value</w:t>
            </w:r>
          </w:p>
          <w:p w14:paraId="6BE2554A" w14:textId="17D99AF9" w:rsidR="00E2160E" w:rsidRDefault="00E2160E" w:rsidP="00E2160E">
            <w:pPr>
              <w:pStyle w:val="ListParagraph"/>
              <w:numPr>
                <w:ilvl w:val="0"/>
                <w:numId w:val="12"/>
              </w:numPr>
            </w:pPr>
            <w:r>
              <w:t>Display only the married people (</w:t>
            </w:r>
            <w:r w:rsidRPr="001B2432">
              <w:rPr>
                <w:b/>
                <w:color w:val="FF0000"/>
              </w:rPr>
              <w:t>MFS</w:t>
            </w:r>
            <w:r>
              <w:t xml:space="preserve">, and </w:t>
            </w:r>
            <w:r w:rsidRPr="001B2432">
              <w:rPr>
                <w:b/>
                <w:color w:val="FF0000"/>
              </w:rPr>
              <w:t>MFJ</w:t>
            </w:r>
            <w:r>
              <w:t>)</w:t>
            </w:r>
          </w:p>
          <w:p w14:paraId="1D858E29" w14:textId="1C2F23EF" w:rsidR="00A403FA" w:rsidRPr="009770B3" w:rsidRDefault="00E2160E" w:rsidP="008257AA">
            <w:pPr>
              <w:pStyle w:val="ListParagraph"/>
              <w:numPr>
                <w:ilvl w:val="0"/>
                <w:numId w:val="12"/>
              </w:numPr>
            </w:pPr>
            <w:r>
              <w:t xml:space="preserve">Sort the </w:t>
            </w:r>
            <w:r w:rsidR="009F782D">
              <w:t>data by</w:t>
            </w:r>
            <w:r>
              <w:t xml:space="preserve"> </w:t>
            </w:r>
            <w:r w:rsidR="008257AA">
              <w:t>Salary in descending order</w:t>
            </w:r>
          </w:p>
        </w:tc>
        <w:tc>
          <w:tcPr>
            <w:tcW w:w="1195" w:type="dxa"/>
            <w:tcBorders>
              <w:top w:val="nil"/>
              <w:bottom w:val="nil"/>
            </w:tcBorders>
            <w:tcMar>
              <w:top w:w="0" w:type="dxa"/>
            </w:tcMar>
          </w:tcPr>
          <w:p w14:paraId="27AB7DCF" w14:textId="6F6607AA" w:rsidR="00A40F09" w:rsidRPr="009770B3" w:rsidRDefault="00A40F09" w:rsidP="00785C64">
            <w:pPr>
              <w:spacing w:after="80"/>
            </w:pPr>
          </w:p>
          <w:p w14:paraId="7906298A" w14:textId="55A7446D" w:rsidR="00A403FA" w:rsidRPr="009770B3" w:rsidRDefault="00A403FA" w:rsidP="00785C64">
            <w:pPr>
              <w:spacing w:after="80"/>
            </w:pPr>
          </w:p>
        </w:tc>
      </w:tr>
      <w:tr w:rsidR="001B2432" w:rsidRPr="009770B3" w14:paraId="5B1DFA6C" w14:textId="77777777" w:rsidTr="008257AA">
        <w:trPr>
          <w:trHeight w:val="90"/>
        </w:trPr>
        <w:tc>
          <w:tcPr>
            <w:tcW w:w="3150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19CAD20D" w14:textId="52419C55" w:rsidR="001B2432" w:rsidRDefault="001B2432" w:rsidP="001B2432"/>
        </w:tc>
        <w:tc>
          <w:tcPr>
            <w:tcW w:w="6600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14E8FC31" w14:textId="5A3C3171" w:rsidR="001B2432" w:rsidRDefault="001B2432" w:rsidP="001B2432">
            <w:pPr>
              <w:pStyle w:val="ListParagraph"/>
            </w:pPr>
          </w:p>
        </w:tc>
        <w:tc>
          <w:tcPr>
            <w:tcW w:w="1195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491F9182" w14:textId="77777777" w:rsidR="001B2432" w:rsidRPr="009770B3" w:rsidRDefault="001B2432" w:rsidP="001B2432"/>
        </w:tc>
      </w:tr>
      <w:tr w:rsidR="001B2432" w:rsidRPr="009770B3" w14:paraId="4174BC2C" w14:textId="77777777" w:rsidTr="008257AA">
        <w:tc>
          <w:tcPr>
            <w:tcW w:w="3150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1CCBBB36" w14:textId="04E86178" w:rsidR="00266956" w:rsidRDefault="003368F4" w:rsidP="001B2432">
            <w:r w:rsidRPr="007633FD">
              <w:rPr>
                <w:b/>
              </w:rPr>
              <w:t>Template</w:t>
            </w:r>
            <w:r>
              <w:rPr>
                <w:b/>
              </w:rPr>
              <w:t>/Output</w:t>
            </w:r>
            <w:r>
              <w:t xml:space="preserve"> </w:t>
            </w:r>
          </w:p>
          <w:p w14:paraId="61EFE21A" w14:textId="77777777" w:rsidR="003368F4" w:rsidRDefault="003368F4" w:rsidP="001B2432"/>
          <w:p w14:paraId="3CE215AF" w14:textId="267FDE33" w:rsidR="001B2432" w:rsidRDefault="007D62E0" w:rsidP="001B2432">
            <w:r w:rsidRPr="00EE0DAD">
              <w:rPr>
                <w:b/>
                <w:color w:val="0070C0"/>
              </w:rPr>
              <w:t>G:</w:t>
            </w:r>
            <w:r>
              <w:t xml:space="preserve"> </w:t>
            </w:r>
            <w:r w:rsidR="001B2432">
              <w:t>03.Template.html</w:t>
            </w:r>
          </w:p>
          <w:p w14:paraId="127C0A98" w14:textId="7F56A3D0" w:rsidR="007D62E0" w:rsidRDefault="007D62E0" w:rsidP="001B2432">
            <w:r w:rsidRPr="00EE0DAD">
              <w:rPr>
                <w:b/>
                <w:color w:val="0070C0"/>
              </w:rPr>
              <w:t>S:</w:t>
            </w:r>
            <w:r>
              <w:t xml:space="preserve"> 03.lastname.firstname.xqy</w:t>
            </w:r>
          </w:p>
          <w:p w14:paraId="612BA1CD" w14:textId="461F613C" w:rsidR="007D62E0" w:rsidRPr="004C75A5" w:rsidRDefault="007D62E0" w:rsidP="001B2432">
            <w:pPr>
              <w:rPr>
                <w:b/>
              </w:rPr>
            </w:pPr>
          </w:p>
        </w:tc>
        <w:tc>
          <w:tcPr>
            <w:tcW w:w="6600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AB01AED" w14:textId="017792FA" w:rsidR="001B2432" w:rsidRDefault="001B2432" w:rsidP="001B2432">
            <w:r w:rsidRPr="001B2432">
              <w:rPr>
                <w:rFonts w:cstheme="majorBidi"/>
                <w:b/>
                <w:szCs w:val="32"/>
              </w:rPr>
              <w:t>Display all rowNo, emp (employee number), salary, state, age, marital status, in that order. Please update the title, and the header and the table header names</w:t>
            </w:r>
            <w:r>
              <w:t>.</w:t>
            </w:r>
          </w:p>
          <w:p w14:paraId="634E362B" w14:textId="77777777" w:rsidR="001B2432" w:rsidRPr="001B2432" w:rsidRDefault="001B2432" w:rsidP="001B2432"/>
          <w:p w14:paraId="0424A0D9" w14:textId="367CE871" w:rsidR="001B2432" w:rsidRDefault="001B2432" w:rsidP="001B2432">
            <w:pPr>
              <w:pStyle w:val="ListParagraph"/>
              <w:numPr>
                <w:ilvl w:val="0"/>
                <w:numId w:val="12"/>
              </w:numPr>
            </w:pPr>
            <w:r>
              <w:t xml:space="preserve">Display people from </w:t>
            </w:r>
            <w:r w:rsidR="002613F6" w:rsidRPr="00A950BC">
              <w:rPr>
                <w:b/>
              </w:rPr>
              <w:t>NC</w:t>
            </w:r>
            <w:r w:rsidR="002613F6">
              <w:t xml:space="preserve">, </w:t>
            </w:r>
            <w:r w:rsidR="002613F6" w:rsidRPr="00A950BC">
              <w:rPr>
                <w:b/>
              </w:rPr>
              <w:t>NY</w:t>
            </w:r>
            <w:r>
              <w:t xml:space="preserve">, and </w:t>
            </w:r>
            <w:r w:rsidRPr="00A950BC">
              <w:rPr>
                <w:b/>
              </w:rPr>
              <w:t>CT</w:t>
            </w:r>
          </w:p>
          <w:p w14:paraId="08F53BB3" w14:textId="0F8824C5" w:rsidR="001B2432" w:rsidRDefault="001B2432" w:rsidP="001B2432">
            <w:pPr>
              <w:pStyle w:val="ListParagraph"/>
              <w:numPr>
                <w:ilvl w:val="0"/>
                <w:numId w:val="12"/>
              </w:numPr>
            </w:pPr>
            <w:r>
              <w:t xml:space="preserve">Display salaries greater than </w:t>
            </w:r>
            <w:r w:rsidR="008257AA">
              <w:t>7</w:t>
            </w:r>
            <w:r>
              <w:t>5,000</w:t>
            </w:r>
          </w:p>
          <w:p w14:paraId="5A3D3607" w14:textId="1248E240" w:rsidR="0063324D" w:rsidRDefault="0063324D" w:rsidP="001B2432">
            <w:pPr>
              <w:pStyle w:val="ListParagraph"/>
              <w:numPr>
                <w:ilvl w:val="0"/>
                <w:numId w:val="12"/>
              </w:numPr>
            </w:pPr>
            <w:r>
              <w:t>Display only Single people</w:t>
            </w:r>
          </w:p>
          <w:p w14:paraId="0C3B4E6C" w14:textId="5AA10271" w:rsidR="001B2432" w:rsidRDefault="001B2432" w:rsidP="001B2432">
            <w:pPr>
              <w:pStyle w:val="ListParagraph"/>
              <w:numPr>
                <w:ilvl w:val="0"/>
                <w:numId w:val="12"/>
              </w:numPr>
            </w:pPr>
            <w:r>
              <w:t xml:space="preserve">Sort the data </w:t>
            </w:r>
            <w:r w:rsidR="008257AA">
              <w:t>by state</w:t>
            </w:r>
          </w:p>
          <w:p w14:paraId="07264627" w14:textId="1B4CB151" w:rsidR="00DA3E32" w:rsidRPr="00E2160E" w:rsidRDefault="00DA3E32" w:rsidP="001B2432">
            <w:pPr>
              <w:pStyle w:val="ListParagraph"/>
              <w:numPr>
                <w:ilvl w:val="0"/>
                <w:numId w:val="12"/>
              </w:numPr>
            </w:pPr>
            <w:r>
              <w:t xml:space="preserve">If salary is greater 100k should only one-dollar sign image.  If it is greater </w:t>
            </w:r>
            <w:r w:rsidR="00165B95">
              <w:t>120</w:t>
            </w:r>
            <w:r>
              <w:t xml:space="preserve"> k display 2 money icons</w:t>
            </w:r>
          </w:p>
          <w:p w14:paraId="61EB31ED" w14:textId="77777777" w:rsidR="001B2432" w:rsidRDefault="001B2432" w:rsidP="001B2432">
            <w:pPr>
              <w:pStyle w:val="ListParagraph"/>
            </w:pPr>
          </w:p>
        </w:tc>
        <w:tc>
          <w:tcPr>
            <w:tcW w:w="1195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16E745FD" w14:textId="7D756CE2" w:rsidR="001B2432" w:rsidRPr="009770B3" w:rsidRDefault="007D62E0" w:rsidP="004835FF">
            <w:pPr>
              <w:spacing w:after="80"/>
            </w:pPr>
            <w:r>
              <w:rPr>
                <w:b/>
                <w:color w:val="00B0F0"/>
              </w:rPr>
              <w:t>70</w:t>
            </w:r>
            <w:r w:rsidR="001B2432" w:rsidRPr="004835FF">
              <w:rPr>
                <w:b/>
                <w:color w:val="00B0F0"/>
              </w:rPr>
              <w:t xml:space="preserve"> points</w:t>
            </w:r>
          </w:p>
        </w:tc>
      </w:tr>
    </w:tbl>
    <w:p w14:paraId="3581D137" w14:textId="24DB6B6F" w:rsidR="00D26914" w:rsidRDefault="00DA3E32" w:rsidP="00633535">
      <w:pPr>
        <w:pStyle w:val="Heading2"/>
      </w:pPr>
      <w:r>
        <w:t xml:space="preserve">Email </w:t>
      </w:r>
      <w:r w:rsidR="00633535">
        <w:t xml:space="preserve">To:    </w:t>
      </w:r>
      <w:r w:rsidR="00633535" w:rsidRPr="00633535">
        <w:t>03_Fina.z2ct10v3wbpifhgy@u.box.com</w:t>
      </w:r>
    </w:p>
    <w:sectPr w:rsidR="00D26914" w:rsidSect="00786E42">
      <w:headerReference w:type="default" r:id="rId7"/>
      <w:footerReference w:type="default" r:id="rId8"/>
      <w:pgSz w:w="12240" w:h="15840"/>
      <w:pgMar w:top="360" w:right="2160" w:bottom="720" w:left="18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F309A" w14:textId="77777777" w:rsidR="00BD4678" w:rsidRDefault="00BD4678">
      <w:pPr>
        <w:spacing w:after="0"/>
      </w:pPr>
      <w:r>
        <w:separator/>
      </w:r>
    </w:p>
  </w:endnote>
  <w:endnote w:type="continuationSeparator" w:id="0">
    <w:p w14:paraId="66720BB9" w14:textId="77777777" w:rsidR="00BD4678" w:rsidRDefault="00BD46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75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92A03" w14:textId="676F0D79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7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65582" w14:textId="77777777" w:rsidR="00BD4678" w:rsidRDefault="00BD4678">
      <w:pPr>
        <w:spacing w:after="0"/>
      </w:pPr>
      <w:r>
        <w:separator/>
      </w:r>
    </w:p>
  </w:footnote>
  <w:footnote w:type="continuationSeparator" w:id="0">
    <w:p w14:paraId="4EF239EC" w14:textId="77777777" w:rsidR="00BD4678" w:rsidRDefault="00BD46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genda:"/>
      <w:tag w:val="Agenda:"/>
      <w:id w:val="547040378"/>
      <w:placeholder>
        <w:docPart w:val="064ED2BA60CE4C09A9C27226E338521D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3DC733BA" w14:textId="2A464560" w:rsidR="00A40F09" w:rsidRDefault="00BA53ED">
        <w:pPr>
          <w:pStyle w:val="Title"/>
        </w:pPr>
        <w:r>
          <w:t>Final Exam</w:t>
        </w:r>
        <w:r>
          <w:br/>
          <w:t>Start Time: 7:30 am</w:t>
        </w:r>
        <w:r>
          <w:br/>
        </w:r>
        <w:r>
          <w:br/>
          <w:t xml:space="preserve">G: This is the file given which is the template </w:t>
        </w:r>
        <w:r>
          <w:br/>
          <w:t xml:space="preserve">S: Represents the file that will be sent via email, see email address at the bottom of the page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D4F19"/>
    <w:multiLevelType w:val="hybridMultilevel"/>
    <w:tmpl w:val="587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36F93"/>
    <w:multiLevelType w:val="hybridMultilevel"/>
    <w:tmpl w:val="7982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FD"/>
    <w:rsid w:val="00011B64"/>
    <w:rsid w:val="000A30EC"/>
    <w:rsid w:val="000B4A87"/>
    <w:rsid w:val="00165B95"/>
    <w:rsid w:val="00165F59"/>
    <w:rsid w:val="001A7254"/>
    <w:rsid w:val="001A789B"/>
    <w:rsid w:val="001B2432"/>
    <w:rsid w:val="00201B9D"/>
    <w:rsid w:val="002613F6"/>
    <w:rsid w:val="00266956"/>
    <w:rsid w:val="003368F4"/>
    <w:rsid w:val="0033790C"/>
    <w:rsid w:val="0034533A"/>
    <w:rsid w:val="003546C3"/>
    <w:rsid w:val="003657E0"/>
    <w:rsid w:val="003D5CF1"/>
    <w:rsid w:val="00404FC1"/>
    <w:rsid w:val="00436B9D"/>
    <w:rsid w:val="004835FF"/>
    <w:rsid w:val="004C75A5"/>
    <w:rsid w:val="0054507C"/>
    <w:rsid w:val="0057417F"/>
    <w:rsid w:val="00584325"/>
    <w:rsid w:val="0063324D"/>
    <w:rsid w:val="00633535"/>
    <w:rsid w:val="00636B36"/>
    <w:rsid w:val="006835B5"/>
    <w:rsid w:val="007633FD"/>
    <w:rsid w:val="00785C64"/>
    <w:rsid w:val="00786E42"/>
    <w:rsid w:val="007D5F09"/>
    <w:rsid w:val="007D62E0"/>
    <w:rsid w:val="008257AA"/>
    <w:rsid w:val="008325FA"/>
    <w:rsid w:val="008C2B0F"/>
    <w:rsid w:val="008E1C3E"/>
    <w:rsid w:val="009519AE"/>
    <w:rsid w:val="00956F7A"/>
    <w:rsid w:val="009770B3"/>
    <w:rsid w:val="009F782D"/>
    <w:rsid w:val="00A12FC4"/>
    <w:rsid w:val="00A17B73"/>
    <w:rsid w:val="00A403FA"/>
    <w:rsid w:val="00A40F09"/>
    <w:rsid w:val="00A950BC"/>
    <w:rsid w:val="00AB6532"/>
    <w:rsid w:val="00AE66C1"/>
    <w:rsid w:val="00AF277F"/>
    <w:rsid w:val="00B25D24"/>
    <w:rsid w:val="00B81A17"/>
    <w:rsid w:val="00BA53ED"/>
    <w:rsid w:val="00BD4678"/>
    <w:rsid w:val="00D26914"/>
    <w:rsid w:val="00DA3E32"/>
    <w:rsid w:val="00E14AB0"/>
    <w:rsid w:val="00E2160E"/>
    <w:rsid w:val="00E334F6"/>
    <w:rsid w:val="00E7477E"/>
    <w:rsid w:val="00EC4863"/>
    <w:rsid w:val="00EC7F28"/>
    <w:rsid w:val="00EE0DAD"/>
    <w:rsid w:val="00EE2E2E"/>
    <w:rsid w:val="00F926C7"/>
    <w:rsid w:val="00FB50ED"/>
    <w:rsid w:val="00F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5B89B"/>
  <w15:chartTrackingRefBased/>
  <w15:docId w15:val="{E4EC8D1C-3259-43F4-AAE1-F4D42A26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F747D8542445FA893F2707C75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2D2DF-B977-47E4-A3FA-7EA4D910AA68}"/>
      </w:docPartPr>
      <w:docPartBody>
        <w:p w:rsidR="002C1F40" w:rsidRDefault="00526FDE">
          <w:pPr>
            <w:pStyle w:val="229F747D8542445FA893F2707C757281"/>
          </w:pPr>
          <w:r w:rsidRPr="009770B3">
            <w:t>agenda</w:t>
          </w:r>
        </w:p>
      </w:docPartBody>
    </w:docPart>
    <w:docPart>
      <w:docPartPr>
        <w:name w:val="064ED2BA60CE4C09A9C27226E3385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7F126-A4AE-4597-8185-6445AC8575C1}"/>
      </w:docPartPr>
      <w:docPartBody>
        <w:p w:rsidR="002C1F40" w:rsidRDefault="00526FDE">
          <w:pPr>
            <w:pStyle w:val="064ED2BA60CE4C09A9C27226E338521D"/>
          </w:pPr>
          <w:r>
            <w:t>Time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DE"/>
    <w:rsid w:val="002C1F40"/>
    <w:rsid w:val="00385A9C"/>
    <w:rsid w:val="0052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F747D8542445FA893F2707C757281">
    <w:name w:val="229F747D8542445FA893F2707C757281"/>
  </w:style>
  <w:style w:type="paragraph" w:customStyle="1" w:styleId="941C561A3DE542D1A19A2A19F610CD2E">
    <w:name w:val="941C561A3DE542D1A19A2A19F610CD2E"/>
  </w:style>
  <w:style w:type="paragraph" w:customStyle="1" w:styleId="F08933D8848D4418A9FE8CE1D68AE9D8">
    <w:name w:val="F08933D8848D4418A9FE8CE1D68AE9D8"/>
  </w:style>
  <w:style w:type="paragraph" w:customStyle="1" w:styleId="9D13E5BD90424C58AF8389CDE338858C">
    <w:name w:val="9D13E5BD90424C58AF8389CDE338858C"/>
  </w:style>
  <w:style w:type="paragraph" w:customStyle="1" w:styleId="6A42D341156B48078E80B2F4C4AA01E9">
    <w:name w:val="6A42D341156B48078E80B2F4C4AA01E9"/>
  </w:style>
  <w:style w:type="paragraph" w:customStyle="1" w:styleId="D374EDA8B5B34D6195EC1D5E3E18451F">
    <w:name w:val="D374EDA8B5B34D6195EC1D5E3E18451F"/>
  </w:style>
  <w:style w:type="paragraph" w:customStyle="1" w:styleId="F154AAC2238B47FB858DDE7F44C82C34">
    <w:name w:val="F154AAC2238B47FB858DDE7F44C82C34"/>
  </w:style>
  <w:style w:type="paragraph" w:customStyle="1" w:styleId="59032168107544F8B94A30A0F497B844">
    <w:name w:val="59032168107544F8B94A30A0F497B844"/>
  </w:style>
  <w:style w:type="paragraph" w:customStyle="1" w:styleId="7A31EC5D05834C438E822A742EBB174C">
    <w:name w:val="7A31EC5D05834C438E822A742EBB174C"/>
  </w:style>
  <w:style w:type="paragraph" w:customStyle="1" w:styleId="5EDE2B266C2F4305B0EE319926A343A2">
    <w:name w:val="5EDE2B266C2F4305B0EE319926A343A2"/>
  </w:style>
  <w:style w:type="paragraph" w:customStyle="1" w:styleId="DCEAEAB741A94167B83E9743B0D3B8F6">
    <w:name w:val="DCEAEAB741A94167B83E9743B0D3B8F6"/>
  </w:style>
  <w:style w:type="paragraph" w:customStyle="1" w:styleId="0E393E80EEC541CC98966FCB350EA497">
    <w:name w:val="0E393E80EEC541CC98966FCB350EA497"/>
  </w:style>
  <w:style w:type="paragraph" w:customStyle="1" w:styleId="188EA63E97D74EC9A6081E39E11FCC76">
    <w:name w:val="188EA63E97D74EC9A6081E39E11FCC76"/>
  </w:style>
  <w:style w:type="paragraph" w:customStyle="1" w:styleId="3121AFE23D7A44AB9597F4EC930426F3">
    <w:name w:val="3121AFE23D7A44AB9597F4EC930426F3"/>
  </w:style>
  <w:style w:type="paragraph" w:customStyle="1" w:styleId="1BAA946EE9E143BC811DACE9AF7FD12E">
    <w:name w:val="1BAA946EE9E143BC811DACE9AF7FD12E"/>
  </w:style>
  <w:style w:type="paragraph" w:customStyle="1" w:styleId="064ED2BA60CE4C09A9C27226E338521D">
    <w:name w:val="064ED2BA60CE4C09A9C27226E338521D"/>
  </w:style>
  <w:style w:type="paragraph" w:customStyle="1" w:styleId="04DF0B63FDB5434C8C75AAF2348CEDE7">
    <w:name w:val="04DF0B63FDB5434C8C75AAF2348CEDE7"/>
  </w:style>
  <w:style w:type="paragraph" w:customStyle="1" w:styleId="F05E8BCA54B94A088027E4D06943B7AB">
    <w:name w:val="F05E8BCA54B94A088027E4D06943B7AB"/>
  </w:style>
  <w:style w:type="paragraph" w:customStyle="1" w:styleId="5406212F79504E118EC64E35C8C82BBC">
    <w:name w:val="5406212F79504E118EC64E35C8C82BBC"/>
  </w:style>
  <w:style w:type="paragraph" w:customStyle="1" w:styleId="FB103679A4D54DFEA37A8706CD1053C5">
    <w:name w:val="FB103679A4D54DFEA37A8706CD1053C5"/>
  </w:style>
  <w:style w:type="paragraph" w:customStyle="1" w:styleId="C79A3689E2134C8BB31730AA019F4A38">
    <w:name w:val="C79A3689E2134C8BB31730AA019F4A38"/>
  </w:style>
  <w:style w:type="paragraph" w:customStyle="1" w:styleId="B3C9A26B61FA4B24A706F477DC12FEB7">
    <w:name w:val="B3C9A26B61FA4B24A706F477DC12FEB7"/>
  </w:style>
  <w:style w:type="paragraph" w:customStyle="1" w:styleId="B4522D65DB7149D4AEBF913A1C95DB00">
    <w:name w:val="B4522D65DB7149D4AEBF913A1C95DB00"/>
  </w:style>
  <w:style w:type="paragraph" w:customStyle="1" w:styleId="152E04B2FDD14C798F618DBBAAC686A7">
    <w:name w:val="152E04B2FDD14C798F618DBBAAC686A7"/>
  </w:style>
  <w:style w:type="paragraph" w:customStyle="1" w:styleId="0B87B63489FD417AB2897EC66091A4D3">
    <w:name w:val="0B87B63489FD417AB2897EC66091A4D3"/>
  </w:style>
  <w:style w:type="paragraph" w:customStyle="1" w:styleId="D827810541C74836ABEE883FFD57518C">
    <w:name w:val="D827810541C74836ABEE883FFD57518C"/>
  </w:style>
  <w:style w:type="paragraph" w:customStyle="1" w:styleId="E5DFECBEED1D49B9A20784DB6F1B3A07">
    <w:name w:val="E5DFECBEED1D49B9A20784DB6F1B3A07"/>
  </w:style>
  <w:style w:type="paragraph" w:customStyle="1" w:styleId="7337BA405CA24AB9B45199627BC83C30">
    <w:name w:val="7337BA405CA24AB9B45199627BC83C30"/>
  </w:style>
  <w:style w:type="paragraph" w:customStyle="1" w:styleId="EE9F6C520BD44BCD8D219709D01B360E">
    <w:name w:val="EE9F6C520BD44BCD8D219709D01B360E"/>
  </w:style>
  <w:style w:type="paragraph" w:customStyle="1" w:styleId="429DD5F913094FDB983B9204EA9F3E44">
    <w:name w:val="429DD5F913094FDB983B9204EA9F3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558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Final Exam
Start Time: 7:30 am
G: This is the file given which is the template 
S: Represents the file that will be sent via email, see email address at the bottom of the page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Boulet</dc:creator>
  <cp:keywords/>
  <dc:description/>
  <cp:lastModifiedBy>ProfileSetUp</cp:lastModifiedBy>
  <cp:revision>28</cp:revision>
  <dcterms:created xsi:type="dcterms:W3CDTF">2018-12-16T17:51:00Z</dcterms:created>
  <dcterms:modified xsi:type="dcterms:W3CDTF">2018-12-17T11:50:00Z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